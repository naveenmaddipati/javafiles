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B3C" w:rsidRDefault="00046B3C" w:rsidP="00046B3C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046B3C" w:rsidRPr="00680776" w:rsidRDefault="00046B3C" w:rsidP="00046B3C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Conditions </w:t>
      </w:r>
    </w:p>
    <w:p w:rsidR="001E4D58" w:rsidRDefault="001E4D58"/>
    <w:p w:rsidR="001E4D58" w:rsidRDefault="001E4D58" w:rsidP="00046B3C">
      <w:pPr>
        <w:pStyle w:val="BodyText"/>
        <w:numPr>
          <w:ilvl w:val="0"/>
          <w:numId w:val="8"/>
        </w:numPr>
        <w:tabs>
          <w:tab w:val="clear" w:pos="2880"/>
          <w:tab w:val="clear" w:pos="7200"/>
        </w:tabs>
      </w:pPr>
      <w:r>
        <w:t>Evaluate each of the following expressions.</w:t>
      </w:r>
    </w:p>
    <w:p w:rsidR="001E4D58" w:rsidRDefault="001E4D58">
      <w:pPr>
        <w:pStyle w:val="BodyText"/>
        <w:tabs>
          <w:tab w:val="clear" w:pos="2880"/>
          <w:tab w:val="clear" w:pos="7200"/>
        </w:tabs>
        <w:ind w:left="720" w:hanging="720"/>
      </w:pP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(a)</w:t>
      </w:r>
      <w:r w:rsidRPr="00892297">
        <w:tab/>
      </w:r>
      <w:r w:rsidRPr="00892297">
        <w:rPr>
          <w:rFonts w:ascii="Courier New" w:hAnsi="Courier New"/>
        </w:rPr>
        <w:t>(3 &gt; 6 &amp;&amp; 7 &gt; 4)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  <w:t>false</w:t>
      </w: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(b)</w:t>
      </w:r>
      <w:r w:rsidRPr="00892297">
        <w:tab/>
      </w:r>
      <w:r w:rsidRPr="00892297">
        <w:rPr>
          <w:rFonts w:ascii="Courier New" w:hAnsi="Courier New"/>
        </w:rPr>
        <w:t>(4 &gt; 6 || 10 &lt; 2 * 6)</w:t>
      </w:r>
      <w:r w:rsidRPr="00892297">
        <w:tab/>
        <w:t>true</w:t>
      </w:r>
      <w:r w:rsidRPr="00892297">
        <w:tab/>
        <w:t>false</w:t>
      </w: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(c)</w:t>
      </w:r>
      <w:r w:rsidRPr="00892297">
        <w:tab/>
      </w:r>
      <w:r w:rsidRPr="00892297">
        <w:rPr>
          <w:rFonts w:ascii="Courier New" w:hAnsi="Courier New"/>
        </w:rPr>
        <w:t>(7 &gt;= 3 + 4 || 6 &lt; 4 &amp;&amp; 2 &lt; 5)</w:t>
      </w:r>
      <w:r w:rsidRPr="00892297">
        <w:tab/>
        <w:t>true</w:t>
      </w:r>
      <w:r w:rsidRPr="00892297">
        <w:tab/>
        <w:t>false</w:t>
      </w: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(d)</w:t>
      </w:r>
      <w:r w:rsidRPr="00892297">
        <w:tab/>
        <w:t>!</w:t>
      </w:r>
      <w:r w:rsidRPr="00892297">
        <w:rPr>
          <w:rFonts w:ascii="Courier New" w:hAnsi="Courier New"/>
        </w:rPr>
        <w:t>(5 &lt;= 4 || 6 != 5 &amp;&amp; 10 &gt;= 4)</w:t>
      </w:r>
      <w:r w:rsidRPr="00892297">
        <w:tab/>
        <w:t>true</w:t>
      </w:r>
      <w:r w:rsidRPr="00892297">
        <w:tab/>
        <w:t>false</w:t>
      </w:r>
    </w:p>
    <w:p w:rsidR="001E4D58" w:rsidRDefault="001E4D58">
      <w:pPr>
        <w:pStyle w:val="BodyText"/>
        <w:tabs>
          <w:tab w:val="clear" w:pos="2880"/>
          <w:tab w:val="clear" w:pos="7200"/>
        </w:tabs>
        <w:ind w:left="540" w:hanging="540"/>
      </w:pPr>
    </w:p>
    <w:p w:rsidR="001E4D58" w:rsidRDefault="001E4D58">
      <w:pPr>
        <w:pStyle w:val="BodyText"/>
        <w:tabs>
          <w:tab w:val="clear" w:pos="2880"/>
          <w:tab w:val="clear" w:pos="7200"/>
        </w:tabs>
        <w:ind w:left="540" w:hanging="540"/>
      </w:pPr>
    </w:p>
    <w:p w:rsidR="001E4D58" w:rsidRDefault="001E4D58" w:rsidP="00046B3C">
      <w:pPr>
        <w:pStyle w:val="BodyText"/>
        <w:numPr>
          <w:ilvl w:val="0"/>
          <w:numId w:val="8"/>
        </w:numPr>
        <w:tabs>
          <w:tab w:val="clear" w:pos="2880"/>
          <w:tab w:val="clear" w:pos="7200"/>
        </w:tabs>
      </w:pPr>
      <w:r>
        <w:t>Assume we have declare</w:t>
      </w:r>
      <w:r w:rsidR="00F129C3">
        <w:t xml:space="preserve">d and initialized the </w:t>
      </w:r>
      <w:r>
        <w:t>variables below.</w:t>
      </w:r>
    </w:p>
    <w:p w:rsidR="001E4D58" w:rsidRDefault="001E4D58"/>
    <w:p w:rsidR="001E4D58" w:rsidRDefault="001E4D58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x = 5;</w:t>
      </w:r>
    </w:p>
    <w:p w:rsidR="001E4D58" w:rsidRDefault="001E4D58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y = 3;</w:t>
      </w:r>
    </w:p>
    <w:p w:rsidR="001E4D58" w:rsidRDefault="001E4D58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z = 2;</w:t>
      </w:r>
    </w:p>
    <w:p w:rsidR="001E4D58" w:rsidRDefault="001E4D58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boolean a = true;</w:t>
      </w:r>
    </w:p>
    <w:p w:rsidR="001E4D58" w:rsidRDefault="001E4D58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boolean b = false;</w:t>
      </w:r>
    </w:p>
    <w:p w:rsidR="001E4D58" w:rsidRDefault="001E4D58">
      <w:pPr>
        <w:pStyle w:val="BodyText"/>
      </w:pPr>
    </w:p>
    <w:p w:rsidR="001E4D58" w:rsidRDefault="001E4D58">
      <w:pPr>
        <w:pStyle w:val="BodyText"/>
        <w:ind w:left="540"/>
      </w:pPr>
      <w:r>
        <w:t>Evaluate the following expressions.</w:t>
      </w:r>
    </w:p>
    <w:p w:rsidR="001E4D58" w:rsidRDefault="001E4D58">
      <w:pPr>
        <w:pStyle w:val="BodyText"/>
        <w:ind w:left="540"/>
      </w:pP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(a)</w:t>
      </w:r>
      <w:r w:rsidRPr="00892297">
        <w:tab/>
      </w:r>
      <w:r w:rsidRPr="00892297">
        <w:rPr>
          <w:rFonts w:ascii="Courier New" w:hAnsi="Courier New"/>
        </w:rPr>
        <w:t xml:space="preserve">(x – z == y) 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  <w:t>false</w:t>
      </w: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(b)</w:t>
      </w:r>
      <w:r w:rsidRPr="00892297">
        <w:tab/>
      </w:r>
      <w:r w:rsidRPr="00892297">
        <w:rPr>
          <w:rFonts w:ascii="Courier New" w:hAnsi="Courier New"/>
        </w:rPr>
        <w:t>(x * z &gt; z * y || b)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  <w:t>false</w:t>
      </w: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(c)</w:t>
      </w:r>
      <w:r w:rsidRPr="00892297">
        <w:tab/>
      </w:r>
      <w:r w:rsidRPr="00892297">
        <w:rPr>
          <w:rFonts w:ascii="Courier New" w:hAnsi="Courier New"/>
        </w:rPr>
        <w:t>(x * z &lt; z * y &amp;&amp; a)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  <w:t>false</w:t>
      </w: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(d)</w:t>
      </w:r>
      <w:r w:rsidRPr="00892297">
        <w:tab/>
      </w:r>
      <w:r w:rsidRPr="00892297">
        <w:rPr>
          <w:rFonts w:ascii="Courier New" w:hAnsi="Courier New"/>
        </w:rPr>
        <w:t>(x * z &gt; z * y &amp;&amp; a || b)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  <w:t>false</w:t>
      </w: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(e)</w:t>
      </w:r>
      <w:r w:rsidRPr="00892297">
        <w:tab/>
        <w:t>!</w:t>
      </w:r>
      <w:r w:rsidRPr="00892297">
        <w:rPr>
          <w:rFonts w:ascii="Courier New" w:hAnsi="Courier New"/>
        </w:rPr>
        <w:t>(x * z &gt; z * y &amp;&amp; a || b)</w:t>
      </w:r>
      <w:r w:rsidRPr="00892297">
        <w:tab/>
        <w:t>true</w:t>
      </w:r>
      <w:r w:rsidRPr="00892297">
        <w:tab/>
        <w:t>false</w:t>
      </w:r>
    </w:p>
    <w:p w:rsidR="001E4D58" w:rsidRDefault="001E4D58">
      <w:pPr>
        <w:pStyle w:val="BodyText"/>
        <w:tabs>
          <w:tab w:val="left" w:pos="5040"/>
        </w:tabs>
      </w:pPr>
    </w:p>
    <w:p w:rsidR="001E4D58" w:rsidRDefault="001E4D58" w:rsidP="00046B3C">
      <w:pPr>
        <w:numPr>
          <w:ilvl w:val="0"/>
          <w:numId w:val="8"/>
        </w:numPr>
      </w:pPr>
      <w:r>
        <w:br w:type="page"/>
      </w:r>
      <w:r>
        <w:lastRenderedPageBreak/>
        <w:t>Assume x and y are variables of type int.  Translate each phrase into an equivalent boolean expression.</w:t>
      </w:r>
    </w:p>
    <w:p w:rsidR="001E4D58" w:rsidRDefault="001E4D58">
      <w:pPr>
        <w:pStyle w:val="BodyText"/>
        <w:tabs>
          <w:tab w:val="left" w:pos="5040"/>
        </w:tabs>
      </w:pP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  <w:r>
        <w:t>(a)</w:t>
      </w:r>
      <w:r>
        <w:tab/>
      </w:r>
      <w:r>
        <w:rPr>
          <w:rFonts w:ascii="Courier New" w:hAnsi="Courier New" w:cs="Courier New"/>
        </w:rPr>
        <w:t>x</w:t>
      </w:r>
      <w:r>
        <w:t xml:space="preserve"> is less than 20</w:t>
      </w:r>
      <w:r>
        <w:tab/>
      </w:r>
      <w:r w:rsidR="00892297">
        <w:t>_______</w:t>
      </w:r>
      <w:r w:rsidRPr="00892297">
        <w:t>____</w:t>
      </w:r>
      <w:r w:rsidR="00892297">
        <w:t>______</w:t>
      </w:r>
      <w:r w:rsidRPr="00892297">
        <w:t>_____________</w:t>
      </w: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  <w:r w:rsidRPr="00892297">
        <w:t>(b)</w:t>
      </w:r>
      <w:r w:rsidRPr="00892297">
        <w:tab/>
      </w:r>
      <w:r w:rsidRPr="00892297">
        <w:rPr>
          <w:rFonts w:ascii="Courier New" w:hAnsi="Courier New" w:cs="Courier New"/>
        </w:rPr>
        <w:t>x</w:t>
      </w:r>
      <w:r w:rsidRPr="00892297">
        <w:t xml:space="preserve"> is between 1 and 100 (inclusive)</w:t>
      </w:r>
      <w:r w:rsidRPr="00892297">
        <w:tab/>
      </w:r>
      <w:r w:rsidR="00892297">
        <w:t>_______</w:t>
      </w:r>
      <w:r w:rsidR="00892297" w:rsidRPr="00892297">
        <w:t>____</w:t>
      </w:r>
      <w:r w:rsidR="00892297">
        <w:t>______</w:t>
      </w:r>
      <w:r w:rsidR="00892297" w:rsidRPr="00892297">
        <w:t>_____________</w:t>
      </w: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  <w:r w:rsidRPr="00892297">
        <w:t>(c)</w:t>
      </w:r>
      <w:r w:rsidRPr="00892297">
        <w:tab/>
      </w:r>
      <w:r w:rsidRPr="00892297">
        <w:rPr>
          <w:rFonts w:ascii="Courier New" w:hAnsi="Courier New" w:cs="Courier New"/>
        </w:rPr>
        <w:t>y</w:t>
      </w:r>
      <w:r w:rsidRPr="00892297">
        <w:t xml:space="preserve"> is either 1 or 5 or 10</w:t>
      </w:r>
      <w:r w:rsidRPr="00892297">
        <w:tab/>
      </w:r>
      <w:r w:rsidR="00892297">
        <w:t>_______</w:t>
      </w:r>
      <w:r w:rsidR="00892297" w:rsidRPr="00892297">
        <w:t>____</w:t>
      </w:r>
      <w:r w:rsidR="00892297">
        <w:t>______</w:t>
      </w:r>
      <w:r w:rsidR="00892297" w:rsidRPr="00892297">
        <w:t>_____________</w:t>
      </w: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  <w:r w:rsidRPr="00892297">
        <w:t>(d)</w:t>
      </w:r>
      <w:r w:rsidRPr="00892297">
        <w:tab/>
        <w:t xml:space="preserve">Both </w:t>
      </w:r>
      <w:r w:rsidRPr="00892297">
        <w:rPr>
          <w:rFonts w:ascii="Courier New" w:hAnsi="Courier New" w:cs="Courier New"/>
        </w:rPr>
        <w:t>x</w:t>
      </w:r>
      <w:r w:rsidRPr="00892297">
        <w:t xml:space="preserve"> and </w:t>
      </w:r>
      <w:r w:rsidRPr="00892297">
        <w:rPr>
          <w:rFonts w:ascii="Courier New" w:hAnsi="Courier New" w:cs="Courier New"/>
        </w:rPr>
        <w:t>y</w:t>
      </w:r>
      <w:r w:rsidRPr="00892297">
        <w:t xml:space="preserve"> are positive</w:t>
      </w:r>
      <w:r w:rsidRPr="00892297">
        <w:tab/>
      </w:r>
      <w:r w:rsidR="00892297">
        <w:t>_______</w:t>
      </w:r>
      <w:r w:rsidR="00892297" w:rsidRPr="00892297">
        <w:t>____</w:t>
      </w:r>
      <w:r w:rsidR="00892297">
        <w:t>______</w:t>
      </w:r>
      <w:r w:rsidR="00892297" w:rsidRPr="00892297">
        <w:t>_____________</w:t>
      </w:r>
    </w:p>
    <w:p w:rsidR="001E4D58" w:rsidRPr="00892297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</w:p>
    <w:p w:rsidR="001E4D58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  <w:r w:rsidRPr="00892297">
        <w:t>(e)</w:t>
      </w:r>
      <w:r w:rsidRPr="00892297">
        <w:tab/>
        <w:t xml:space="preserve">Neither </w:t>
      </w:r>
      <w:r w:rsidRPr="00892297">
        <w:rPr>
          <w:rFonts w:ascii="Courier New" w:hAnsi="Courier New" w:cs="Courier New"/>
        </w:rPr>
        <w:t>x</w:t>
      </w:r>
      <w:r w:rsidRPr="00892297">
        <w:t xml:space="preserve"> nor </w:t>
      </w:r>
      <w:r w:rsidRPr="00892297">
        <w:rPr>
          <w:rFonts w:ascii="Courier New" w:hAnsi="Courier New" w:cs="Courier New"/>
        </w:rPr>
        <w:t>y</w:t>
      </w:r>
      <w:r w:rsidRPr="00892297">
        <w:t xml:space="preserve"> is positive</w:t>
      </w:r>
      <w:r w:rsidRPr="00892297">
        <w:tab/>
      </w:r>
      <w:r w:rsidR="00892297">
        <w:t>_______</w:t>
      </w:r>
      <w:r w:rsidR="00892297" w:rsidRPr="00892297">
        <w:t>____</w:t>
      </w:r>
      <w:r w:rsidR="00892297">
        <w:t>______</w:t>
      </w:r>
      <w:r w:rsidR="00892297" w:rsidRPr="00892297">
        <w:t>_____________</w:t>
      </w:r>
    </w:p>
    <w:p w:rsidR="001E4D58" w:rsidRDefault="001E4D58">
      <w:pPr>
        <w:ind w:left="720" w:hanging="720"/>
      </w:pPr>
    </w:p>
    <w:p w:rsidR="001E4D58" w:rsidRDefault="001E4D58" w:rsidP="00046B3C">
      <w:pPr>
        <w:numPr>
          <w:ilvl w:val="0"/>
          <w:numId w:val="8"/>
        </w:numPr>
      </w:pPr>
      <w:r>
        <w:t>Assume the following variables have been declared.</w:t>
      </w:r>
    </w:p>
    <w:p w:rsidR="001E4D58" w:rsidRDefault="001E4D58">
      <w:pPr>
        <w:pStyle w:val="BodyText"/>
        <w:tabs>
          <w:tab w:val="clear" w:pos="2880"/>
          <w:tab w:val="left" w:pos="1440"/>
        </w:tabs>
      </w:pPr>
    </w:p>
    <w:p w:rsidR="001E4D58" w:rsidRDefault="001E4D58">
      <w:pPr>
        <w:pStyle w:val="BodyText"/>
        <w:tabs>
          <w:tab w:val="clear" w:pos="2880"/>
          <w:tab w:val="left" w:pos="1440"/>
        </w:tabs>
        <w:ind w:left="720"/>
        <w:rPr>
          <w:rFonts w:ascii="Courier New" w:hAnsi="Courier New"/>
        </w:rPr>
      </w:pPr>
      <w:r>
        <w:rPr>
          <w:rFonts w:ascii="Courier New" w:hAnsi="Courier New"/>
        </w:rPr>
        <w:t>boolean isVoter, validExamScore, evenNumber;</w:t>
      </w:r>
    </w:p>
    <w:p w:rsidR="001E4D58" w:rsidRDefault="001E4D58">
      <w:pPr>
        <w:pStyle w:val="BodyText"/>
        <w:tabs>
          <w:tab w:val="clear" w:pos="2880"/>
          <w:tab w:val="left" w:pos="1440"/>
        </w:tabs>
        <w:ind w:left="720"/>
        <w:rPr>
          <w:rFonts w:ascii="Courier New" w:hAnsi="Courier New"/>
        </w:rPr>
      </w:pPr>
      <w:r>
        <w:rPr>
          <w:rFonts w:ascii="Courier New" w:hAnsi="Courier New"/>
        </w:rPr>
        <w:t>int age, examScore, number;</w:t>
      </w:r>
    </w:p>
    <w:p w:rsidR="001E4D58" w:rsidRDefault="001E4D58">
      <w:pPr>
        <w:pStyle w:val="BodyText"/>
        <w:tabs>
          <w:tab w:val="clear" w:pos="2880"/>
          <w:tab w:val="left" w:pos="567"/>
          <w:tab w:val="left" w:pos="1440"/>
        </w:tabs>
        <w:ind w:left="567" w:hanging="567"/>
      </w:pPr>
      <w:r>
        <w:tab/>
      </w:r>
    </w:p>
    <w:p w:rsidR="001E4D58" w:rsidRDefault="001E4D58">
      <w:pPr>
        <w:pStyle w:val="BodyText"/>
        <w:tabs>
          <w:tab w:val="clear" w:pos="2880"/>
          <w:tab w:val="left" w:pos="567"/>
          <w:tab w:val="left" w:pos="1440"/>
        </w:tabs>
        <w:ind w:left="567" w:hanging="567"/>
      </w:pPr>
      <w:r>
        <w:tab/>
        <w:t xml:space="preserve">Circle the value stored in the </w:t>
      </w:r>
      <w:r>
        <w:rPr>
          <w:rFonts w:ascii="Courier New" w:hAnsi="Courier New"/>
        </w:rPr>
        <w:t>boolean</w:t>
      </w:r>
      <w:r>
        <w:t xml:space="preserve"> variable after the execution of each set of statements.</w:t>
      </w:r>
    </w:p>
    <w:p w:rsidR="001E4D58" w:rsidRDefault="001E4D58">
      <w:pPr>
        <w:pStyle w:val="BodyText"/>
        <w:tabs>
          <w:tab w:val="clear" w:pos="2880"/>
          <w:tab w:val="left" w:pos="1440"/>
        </w:tabs>
        <w:rPr>
          <w:sz w:val="18"/>
        </w:rPr>
      </w:pPr>
    </w:p>
    <w:p w:rsidR="001E4D58" w:rsidRDefault="001E4D58">
      <w:pPr>
        <w:pStyle w:val="BodyText"/>
        <w:tabs>
          <w:tab w:val="clear" w:pos="2880"/>
          <w:tab w:val="left" w:pos="540"/>
          <w:tab w:val="left" w:pos="1440"/>
          <w:tab w:val="left" w:pos="6210"/>
        </w:tabs>
        <w:rPr>
          <w:rFonts w:ascii="Courier New" w:hAnsi="Courier New"/>
        </w:rPr>
      </w:pPr>
      <w:r>
        <w:tab/>
        <w:t>(a)</w:t>
      </w:r>
      <w:r>
        <w:tab/>
        <w:t xml:space="preserve"> </w:t>
      </w:r>
      <w:r>
        <w:rPr>
          <w:rFonts w:ascii="Courier New" w:hAnsi="Courier New"/>
        </w:rPr>
        <w:t>age = 30;</w:t>
      </w:r>
      <w:r>
        <w:rPr>
          <w:rFonts w:ascii="Courier New" w:hAnsi="Courier New"/>
        </w:rPr>
        <w:tab/>
      </w:r>
    </w:p>
    <w:p w:rsidR="001E4D58" w:rsidRPr="00892297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r w:rsidRPr="00892297">
        <w:rPr>
          <w:rFonts w:ascii="Courier New" w:hAnsi="Courier New"/>
        </w:rPr>
        <w:t>isVoter = age &lt;=18;</w:t>
      </w:r>
    </w:p>
    <w:p w:rsidR="001E4D58" w:rsidRPr="00892297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spacing w:before="120"/>
      </w:pPr>
      <w:r w:rsidRPr="00892297">
        <w:tab/>
      </w:r>
      <w:r w:rsidRPr="00892297">
        <w:tab/>
        <w:t>true</w:t>
      </w:r>
      <w:r w:rsidRPr="00892297">
        <w:tab/>
        <w:t>false</w:t>
      </w:r>
    </w:p>
    <w:p w:rsidR="001E4D58" w:rsidRPr="00892297" w:rsidRDefault="001E4D58">
      <w:pPr>
        <w:pStyle w:val="BodyText"/>
        <w:tabs>
          <w:tab w:val="clear" w:pos="2880"/>
          <w:tab w:val="left" w:pos="1440"/>
          <w:tab w:val="left" w:pos="6210"/>
        </w:tabs>
      </w:pPr>
    </w:p>
    <w:p w:rsidR="001E4D58" w:rsidRPr="00892297" w:rsidRDefault="001E4D58">
      <w:pPr>
        <w:pStyle w:val="BodyText"/>
        <w:tabs>
          <w:tab w:val="clear" w:pos="2880"/>
          <w:tab w:val="left" w:pos="540"/>
          <w:tab w:val="left" w:pos="1440"/>
          <w:tab w:val="left" w:pos="6210"/>
        </w:tabs>
        <w:rPr>
          <w:rFonts w:ascii="Courier New" w:hAnsi="Courier New"/>
        </w:rPr>
      </w:pPr>
      <w:r w:rsidRPr="00892297">
        <w:tab/>
        <w:t>(b)</w:t>
      </w:r>
      <w:r w:rsidRPr="00892297">
        <w:tab/>
      </w:r>
      <w:r w:rsidRPr="00892297">
        <w:rPr>
          <w:rFonts w:ascii="Courier New" w:hAnsi="Courier New"/>
        </w:rPr>
        <w:t>age = 16;</w:t>
      </w:r>
      <w:r w:rsidRPr="00892297">
        <w:t xml:space="preserve"> </w:t>
      </w:r>
      <w:r w:rsidRPr="00892297">
        <w:tab/>
      </w:r>
    </w:p>
    <w:p w:rsidR="001E4D58" w:rsidRPr="00892297" w:rsidRDefault="001E4D58">
      <w:pPr>
        <w:pStyle w:val="BodyText"/>
        <w:tabs>
          <w:tab w:val="clear" w:pos="2880"/>
          <w:tab w:val="left" w:pos="1440"/>
          <w:tab w:val="left" w:pos="6120"/>
        </w:tabs>
        <w:rPr>
          <w:rFonts w:ascii="Courier New" w:hAnsi="Courier New"/>
        </w:rPr>
      </w:pPr>
      <w:r w:rsidRPr="00892297">
        <w:rPr>
          <w:rFonts w:ascii="Courier New" w:hAnsi="Courier New"/>
        </w:rPr>
        <w:tab/>
        <w:t>isVoter = age &lt;=18;</w:t>
      </w:r>
      <w:r w:rsidRPr="00892297">
        <w:rPr>
          <w:rFonts w:ascii="Courier New" w:hAnsi="Courier New"/>
        </w:rPr>
        <w:tab/>
      </w:r>
    </w:p>
    <w:p w:rsidR="001E4D58" w:rsidRPr="00892297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spacing w:before="120"/>
      </w:pPr>
      <w:r w:rsidRPr="00892297">
        <w:tab/>
      </w:r>
      <w:r w:rsidRPr="00892297">
        <w:tab/>
        <w:t>true</w:t>
      </w:r>
      <w:r w:rsidRPr="00892297">
        <w:tab/>
        <w:t>false</w:t>
      </w:r>
    </w:p>
    <w:p w:rsidR="001E4D58" w:rsidRPr="00892297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</w:p>
    <w:p w:rsidR="001E4D58" w:rsidRPr="00892297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rPr>
          <w:rFonts w:ascii="Courier New" w:hAnsi="Courier New"/>
        </w:rPr>
      </w:pPr>
      <w:r w:rsidRPr="00892297">
        <w:tab/>
        <w:t>(c)</w:t>
      </w:r>
      <w:r w:rsidRPr="00892297">
        <w:tab/>
      </w:r>
      <w:r w:rsidRPr="00892297">
        <w:rPr>
          <w:rFonts w:ascii="Courier New" w:hAnsi="Courier New"/>
        </w:rPr>
        <w:t>number = 11;</w:t>
      </w:r>
      <w:r w:rsidRPr="00892297">
        <w:rPr>
          <w:rFonts w:ascii="Courier New" w:hAnsi="Courier New"/>
        </w:rPr>
        <w:tab/>
      </w:r>
    </w:p>
    <w:p w:rsidR="001E4D58" w:rsidRPr="00892297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  <w:r w:rsidRPr="00892297">
        <w:rPr>
          <w:rFonts w:ascii="Courier New" w:hAnsi="Courier New"/>
        </w:rPr>
        <w:tab/>
        <w:t>evenNumber = number % 2 == 0;</w:t>
      </w:r>
    </w:p>
    <w:p w:rsidR="001E4D58" w:rsidRPr="00892297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spacing w:before="120"/>
      </w:pPr>
      <w:r w:rsidRPr="00892297">
        <w:tab/>
      </w:r>
      <w:r w:rsidRPr="00892297">
        <w:tab/>
        <w:t>true</w:t>
      </w:r>
      <w:r w:rsidRPr="00892297">
        <w:tab/>
        <w:t>false</w:t>
      </w:r>
    </w:p>
    <w:p w:rsidR="001E4D58" w:rsidRPr="00892297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</w:p>
    <w:p w:rsidR="001E4D58" w:rsidRPr="00892297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rPr>
          <w:rFonts w:ascii="Courier New" w:hAnsi="Courier New"/>
        </w:rPr>
      </w:pPr>
      <w:r w:rsidRPr="00892297">
        <w:tab/>
        <w:t>(d)</w:t>
      </w:r>
      <w:r w:rsidRPr="00892297">
        <w:tab/>
      </w:r>
      <w:r w:rsidRPr="00892297">
        <w:rPr>
          <w:rFonts w:ascii="Courier New" w:hAnsi="Courier New"/>
        </w:rPr>
        <w:t>number = 4;</w:t>
      </w:r>
      <w:r w:rsidRPr="00892297">
        <w:rPr>
          <w:rFonts w:ascii="Courier New" w:hAnsi="Courier New"/>
        </w:rPr>
        <w:tab/>
      </w:r>
    </w:p>
    <w:p w:rsidR="001E4D58" w:rsidRPr="00892297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  <w:r w:rsidRPr="00892297">
        <w:rPr>
          <w:rFonts w:ascii="Courier New" w:hAnsi="Courier New"/>
        </w:rPr>
        <w:tab/>
        <w:t>evenNumber = number % 2 == 0;</w:t>
      </w:r>
    </w:p>
    <w:p w:rsidR="001E4D58" w:rsidRPr="00892297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spacing w:before="120"/>
      </w:pPr>
      <w:r w:rsidRPr="00892297">
        <w:tab/>
      </w:r>
      <w:r w:rsidRPr="00892297">
        <w:tab/>
      </w:r>
      <w:r w:rsidRPr="00892297">
        <w:tab/>
        <w:t>true</w:t>
      </w:r>
      <w:r w:rsidRPr="00892297">
        <w:tab/>
        <w:t>false</w:t>
      </w:r>
    </w:p>
    <w:p w:rsidR="001E4D58" w:rsidRPr="00892297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spacing w:before="120"/>
        <w:rPr>
          <w:rFonts w:ascii="Courier New" w:hAnsi="Courier New"/>
        </w:rPr>
      </w:pPr>
    </w:p>
    <w:p w:rsidR="001E4D58" w:rsidRPr="00892297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rPr>
          <w:rFonts w:ascii="Courier New" w:hAnsi="Courier New"/>
        </w:rPr>
      </w:pPr>
      <w:r w:rsidRPr="00892297">
        <w:tab/>
        <w:t>(e)</w:t>
      </w:r>
      <w:r w:rsidRPr="00892297">
        <w:tab/>
      </w:r>
      <w:r w:rsidRPr="00892297">
        <w:rPr>
          <w:rFonts w:ascii="Courier New" w:hAnsi="Courier New"/>
        </w:rPr>
        <w:t>examScore = 60;</w:t>
      </w:r>
      <w:r w:rsidRPr="00892297">
        <w:t xml:space="preserve"> </w:t>
      </w:r>
      <w:r w:rsidRPr="00892297">
        <w:rPr>
          <w:rFonts w:ascii="Courier New" w:hAnsi="Courier New"/>
        </w:rPr>
        <w:tab/>
      </w:r>
    </w:p>
    <w:p w:rsidR="001E4D58" w:rsidRPr="00892297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  <w:r w:rsidRPr="00892297">
        <w:rPr>
          <w:rFonts w:ascii="Courier New" w:hAnsi="Courier New"/>
        </w:rPr>
        <w:tab/>
        <w:t>validExamScore = examScore &gt;= 0 &amp;&amp; examScore &lt;= 100</w:t>
      </w:r>
    </w:p>
    <w:p w:rsidR="001E4D58" w:rsidRPr="00892297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spacing w:before="120"/>
      </w:pPr>
      <w:r w:rsidRPr="00892297">
        <w:tab/>
      </w:r>
      <w:r w:rsidRPr="00892297">
        <w:tab/>
      </w:r>
      <w:r w:rsidRPr="00892297">
        <w:tab/>
        <w:t>true</w:t>
      </w:r>
      <w:r w:rsidRPr="00892297">
        <w:tab/>
        <w:t>false</w:t>
      </w:r>
    </w:p>
    <w:p w:rsidR="001E4D58" w:rsidRPr="00892297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</w:p>
    <w:p w:rsidR="001E4D58" w:rsidRPr="00892297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rPr>
          <w:rFonts w:ascii="Courier New" w:hAnsi="Courier New"/>
        </w:rPr>
      </w:pPr>
      <w:r w:rsidRPr="00892297">
        <w:tab/>
        <w:t>(f)</w:t>
      </w:r>
      <w:r w:rsidRPr="00892297">
        <w:tab/>
      </w:r>
      <w:r w:rsidRPr="00892297">
        <w:rPr>
          <w:rFonts w:ascii="Courier New" w:hAnsi="Courier New"/>
        </w:rPr>
        <w:t>examScore = 110;</w:t>
      </w:r>
      <w:r w:rsidRPr="00892297">
        <w:t xml:space="preserve"> </w:t>
      </w:r>
      <w:r w:rsidRPr="00892297">
        <w:rPr>
          <w:rFonts w:ascii="Courier New" w:hAnsi="Courier New"/>
        </w:rPr>
        <w:tab/>
      </w:r>
    </w:p>
    <w:p w:rsidR="001E4D58" w:rsidRPr="00892297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  <w:r w:rsidRPr="00892297">
        <w:rPr>
          <w:rFonts w:ascii="Courier New" w:hAnsi="Courier New"/>
        </w:rPr>
        <w:tab/>
        <w:t>validExamScore = examScore &gt;= 0 &amp;&amp; examScore &lt;= 100</w:t>
      </w:r>
    </w:p>
    <w:p w:rsidR="001E4D58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spacing w:before="120"/>
      </w:pPr>
      <w:r w:rsidRPr="00892297">
        <w:tab/>
      </w:r>
      <w:r w:rsidRPr="00892297">
        <w:tab/>
      </w:r>
      <w:r w:rsidRPr="00892297">
        <w:tab/>
        <w:t>true</w:t>
      </w:r>
      <w:r w:rsidRPr="00892297">
        <w:tab/>
        <w:t>false</w:t>
      </w:r>
    </w:p>
    <w:sectPr w:rsidR="001E4D58" w:rsidSect="00046B3C">
      <w:headerReference w:type="default" r:id="rId7"/>
      <w:pgSz w:w="12240" w:h="15840" w:code="1"/>
      <w:pgMar w:top="1296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EB1" w:rsidRDefault="00137EB1">
      <w:r>
        <w:separator/>
      </w:r>
    </w:p>
  </w:endnote>
  <w:endnote w:type="continuationSeparator" w:id="0">
    <w:p w:rsidR="00137EB1" w:rsidRDefault="00137E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EB1" w:rsidRDefault="00137EB1">
      <w:r>
        <w:separator/>
      </w:r>
    </w:p>
  </w:footnote>
  <w:footnote w:type="continuationSeparator" w:id="0">
    <w:p w:rsidR="00137EB1" w:rsidRDefault="00137E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B3C" w:rsidRPr="00046B3C" w:rsidRDefault="00046B3C">
    <w:pPr>
      <w:pStyle w:val="Header"/>
      <w:rPr>
        <w:rFonts w:ascii="Arial" w:hAnsi="Arial" w:cs="Arial"/>
        <w:sz w:val="20"/>
        <w:szCs w:val="20"/>
      </w:rPr>
    </w:pPr>
    <w:r w:rsidRPr="00046B3C">
      <w:rPr>
        <w:rFonts w:ascii="Arial" w:hAnsi="Arial" w:cs="Arial"/>
        <w:sz w:val="20"/>
        <w:szCs w:val="20"/>
      </w:rPr>
      <w:t>Conditions</w:t>
    </w:r>
    <w:r w:rsidRPr="00046B3C">
      <w:rPr>
        <w:rFonts w:ascii="Arial" w:hAnsi="Arial" w:cs="Arial"/>
        <w:sz w:val="20"/>
        <w:szCs w:val="20"/>
      </w:rPr>
      <w:tab/>
    </w:r>
    <w:r w:rsidRPr="00046B3C">
      <w:rPr>
        <w:rFonts w:ascii="Arial" w:hAnsi="Arial" w:cs="Arial"/>
        <w:sz w:val="20"/>
        <w:szCs w:val="20"/>
      </w:rPr>
      <w:tab/>
      <w:t xml:space="preserve">Page </w:t>
    </w:r>
    <w:r w:rsidRPr="00046B3C">
      <w:rPr>
        <w:rStyle w:val="PageNumber"/>
        <w:rFonts w:ascii="Arial" w:hAnsi="Arial" w:cs="Arial"/>
        <w:sz w:val="20"/>
        <w:szCs w:val="20"/>
      </w:rPr>
      <w:fldChar w:fldCharType="begin"/>
    </w:r>
    <w:r w:rsidRPr="00046B3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046B3C">
      <w:rPr>
        <w:rStyle w:val="PageNumber"/>
        <w:rFonts w:ascii="Arial" w:hAnsi="Arial" w:cs="Arial"/>
        <w:sz w:val="20"/>
        <w:szCs w:val="20"/>
      </w:rPr>
      <w:fldChar w:fldCharType="separate"/>
    </w:r>
    <w:r w:rsidR="00721B03">
      <w:rPr>
        <w:rStyle w:val="PageNumber"/>
        <w:rFonts w:ascii="Arial" w:hAnsi="Arial" w:cs="Arial"/>
        <w:noProof/>
        <w:sz w:val="20"/>
        <w:szCs w:val="20"/>
      </w:rPr>
      <w:t>2</w:t>
    </w:r>
    <w:r w:rsidRPr="00046B3C">
      <w:rPr>
        <w:rStyle w:val="PageNumber"/>
        <w:rFonts w:ascii="Arial" w:hAnsi="Arial" w:cs="Arial"/>
        <w:sz w:val="20"/>
        <w:szCs w:val="20"/>
      </w:rPr>
      <w:fldChar w:fldCharType="end"/>
    </w:r>
    <w:r w:rsidRPr="00046B3C">
      <w:rPr>
        <w:rStyle w:val="PageNumber"/>
        <w:rFonts w:ascii="Arial" w:hAnsi="Arial" w:cs="Arial"/>
        <w:sz w:val="20"/>
        <w:szCs w:val="20"/>
      </w:rPr>
      <w:t xml:space="preserve"> of </w:t>
    </w:r>
    <w:r w:rsidRPr="00046B3C">
      <w:rPr>
        <w:rStyle w:val="PageNumber"/>
        <w:rFonts w:ascii="Arial" w:hAnsi="Arial" w:cs="Arial"/>
        <w:sz w:val="20"/>
        <w:szCs w:val="20"/>
      </w:rPr>
      <w:fldChar w:fldCharType="begin"/>
    </w:r>
    <w:r w:rsidRPr="00046B3C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046B3C">
      <w:rPr>
        <w:rStyle w:val="PageNumber"/>
        <w:rFonts w:ascii="Arial" w:hAnsi="Arial" w:cs="Arial"/>
        <w:sz w:val="20"/>
        <w:szCs w:val="20"/>
      </w:rPr>
      <w:fldChar w:fldCharType="separate"/>
    </w:r>
    <w:r w:rsidR="00721B03">
      <w:rPr>
        <w:rStyle w:val="PageNumber"/>
        <w:rFonts w:ascii="Arial" w:hAnsi="Arial" w:cs="Arial"/>
        <w:noProof/>
        <w:sz w:val="20"/>
        <w:szCs w:val="20"/>
      </w:rPr>
      <w:t>2</w:t>
    </w:r>
    <w:r w:rsidRPr="00046B3C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5EE0"/>
    <w:multiLevelType w:val="hybridMultilevel"/>
    <w:tmpl w:val="0C905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B01095C"/>
    <w:multiLevelType w:val="hybridMultilevel"/>
    <w:tmpl w:val="13946128"/>
    <w:lvl w:ilvl="0" w:tplc="0DFE30C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E11D81"/>
    <w:multiLevelType w:val="hybridMultilevel"/>
    <w:tmpl w:val="38A43B98"/>
    <w:lvl w:ilvl="0" w:tplc="B39AC0F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0C1528"/>
    <w:multiLevelType w:val="singleLevel"/>
    <w:tmpl w:val="A29013C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4">
    <w:nsid w:val="3CC9370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4940583E"/>
    <w:multiLevelType w:val="hybridMultilevel"/>
    <w:tmpl w:val="12E8978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560BA3"/>
    <w:multiLevelType w:val="hybridMultilevel"/>
    <w:tmpl w:val="3D44A5A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5A90482"/>
    <w:multiLevelType w:val="hybridMultilevel"/>
    <w:tmpl w:val="3DF40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78669E"/>
    <w:multiLevelType w:val="hybridMultilevel"/>
    <w:tmpl w:val="27ECEF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7EA26233"/>
    <w:multiLevelType w:val="hybridMultilevel"/>
    <w:tmpl w:val="06621C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7FDA22B7"/>
    <w:multiLevelType w:val="hybridMultilevel"/>
    <w:tmpl w:val="016E34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29C3"/>
    <w:rsid w:val="00046B3C"/>
    <w:rsid w:val="000D2007"/>
    <w:rsid w:val="00137EB1"/>
    <w:rsid w:val="001E4D58"/>
    <w:rsid w:val="002F7084"/>
    <w:rsid w:val="004C3F2F"/>
    <w:rsid w:val="00721B03"/>
    <w:rsid w:val="00892297"/>
    <w:rsid w:val="00B35FB3"/>
    <w:rsid w:val="00F12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1440" w:hanging="720"/>
    </w:pPr>
  </w:style>
  <w:style w:type="paragraph" w:styleId="BodyTextIndent3">
    <w:name w:val="Body Text Indent 3"/>
    <w:basedOn w:val="Normal"/>
    <w:pPr>
      <w:tabs>
        <w:tab w:val="left" w:pos="720"/>
      </w:tabs>
      <w:ind w:left="1440" w:hanging="1440"/>
    </w:pPr>
  </w:style>
  <w:style w:type="paragraph" w:styleId="BodyText">
    <w:name w:val="Body Text"/>
    <w:basedOn w:val="Normal"/>
    <w:pPr>
      <w:tabs>
        <w:tab w:val="left" w:pos="2880"/>
        <w:tab w:val="left" w:pos="7200"/>
      </w:tabs>
      <w:ind w:right="-720"/>
    </w:pPr>
    <w:rPr>
      <w:szCs w:val="20"/>
    </w:rPr>
  </w:style>
  <w:style w:type="paragraph" w:styleId="Header">
    <w:name w:val="header"/>
    <w:basedOn w:val="Normal"/>
    <w:rsid w:val="00046B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46B3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6B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ry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01</vt:lpstr>
    </vt:vector>
  </TitlesOfParts>
  <Company>Hogwarts School for Witchcraft and Wizardry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dc:subject/>
  <dc:creator>Gary McDonald</dc:creator>
  <cp:keywords/>
  <dc:description/>
  <cp:lastModifiedBy> </cp:lastModifiedBy>
  <cp:revision>2</cp:revision>
  <cp:lastPrinted>2003-02-24T21:39:00Z</cp:lastPrinted>
  <dcterms:created xsi:type="dcterms:W3CDTF">2009-09-07T18:33:00Z</dcterms:created>
  <dcterms:modified xsi:type="dcterms:W3CDTF">2009-09-07T18:33:00Z</dcterms:modified>
</cp:coreProperties>
</file>