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49" w:rsidRDefault="005A4949" w:rsidP="005A4949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5A4949" w:rsidRPr="00680776" w:rsidRDefault="00FD6B40" w:rsidP="005A49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Classes 01</w:t>
      </w:r>
    </w:p>
    <w:p w:rsidR="00C55380" w:rsidRDefault="00C55380" w:rsidP="00CE482B">
      <w:pPr>
        <w:pStyle w:val="BodyTextIndent2"/>
        <w:ind w:left="720"/>
      </w:pPr>
    </w:p>
    <w:p w:rsidR="00CE482B" w:rsidRDefault="00CE482B" w:rsidP="00FD6B40">
      <w:r>
        <w:t xml:space="preserve">Carefully study the definition of the </w:t>
      </w:r>
      <w:r>
        <w:rPr>
          <w:rFonts w:ascii="Courier New" w:hAnsi="Courier New" w:cs="Courier New"/>
        </w:rPr>
        <w:t>Student</w:t>
      </w:r>
      <w:r>
        <w:t xml:space="preserve"> class shown below and then answer the questions that follow it.</w:t>
      </w:r>
    </w:p>
    <w:p w:rsidR="00CE482B" w:rsidRDefault="00CE482B" w:rsidP="00FD6B40"/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>public class Student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>{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private String name;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private int pointsEarned;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private int pointsPossible;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public Student( String nameIn )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{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name = nameIn;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pointsEarned = 0;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pointsPossible = 0;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}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public Student( String nameIn, int ptsEarnedIn, int ptsPossibleIn )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{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name = nameIn;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pointsEarned = ptsEarnedIn;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pointsPossible = ptsPossibleIn;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}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public void addScore( int ptsEarned, int ptsPossible )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{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pointsEarned += ptsEarned;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pointsPossible += ptsPossible;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}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public double average()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{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return ( pointsEarned * 100.0 ) / pointsPossible;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}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public String getName()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{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   return name;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 xml:space="preserve">   }</w:t>
      </w:r>
    </w:p>
    <w:p w:rsidR="00CE482B" w:rsidRPr="00CE482B" w:rsidRDefault="00CE482B" w:rsidP="00CE4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E482B">
        <w:rPr>
          <w:rFonts w:ascii="Courier New" w:hAnsi="Courier New" w:cs="Courier New"/>
          <w:sz w:val="20"/>
          <w:szCs w:val="20"/>
        </w:rPr>
        <w:t>}</w:t>
      </w:r>
    </w:p>
    <w:p w:rsidR="00CE482B" w:rsidRDefault="00CE482B" w:rsidP="00FD6B40">
      <w:pPr>
        <w:numPr>
          <w:ilvl w:val="0"/>
          <w:numId w:val="7"/>
        </w:numPr>
      </w:pPr>
      <w:r>
        <w:br w:type="page"/>
      </w:r>
      <w:r>
        <w:lastRenderedPageBreak/>
        <w:t xml:space="preserve">What are the attributes of a </w:t>
      </w:r>
      <w:r>
        <w:rPr>
          <w:rFonts w:ascii="Courier New" w:hAnsi="Courier New" w:cs="Courier New"/>
        </w:rPr>
        <w:t>Student</w:t>
      </w:r>
      <w:r>
        <w:t xml:space="preserve"> object?</w:t>
      </w:r>
    </w:p>
    <w:p w:rsidR="00CE482B" w:rsidRDefault="00CE482B" w:rsidP="00CE482B">
      <w:pPr>
        <w:ind w:left="360"/>
      </w:pPr>
    </w:p>
    <w:p w:rsidR="00CE482B" w:rsidRDefault="00CE482B" w:rsidP="00FD6B40">
      <w:pPr>
        <w:numPr>
          <w:ilvl w:val="0"/>
          <w:numId w:val="7"/>
        </w:numPr>
      </w:pPr>
      <w:r>
        <w:t xml:space="preserve">How many constructors are defined for the </w:t>
      </w:r>
      <w:r>
        <w:rPr>
          <w:rFonts w:ascii="Courier New" w:hAnsi="Courier New" w:cs="Courier New"/>
        </w:rPr>
        <w:t>Student</w:t>
      </w:r>
      <w:r>
        <w:t xml:space="preserve"> class?</w:t>
      </w:r>
    </w:p>
    <w:p w:rsidR="00CE482B" w:rsidRDefault="00CE482B" w:rsidP="00CE482B">
      <w:pPr>
        <w:ind w:left="360"/>
      </w:pPr>
    </w:p>
    <w:p w:rsidR="00CE482B" w:rsidRDefault="00CE482B" w:rsidP="00FD6B40">
      <w:pPr>
        <w:numPr>
          <w:ilvl w:val="0"/>
          <w:numId w:val="7"/>
        </w:numPr>
      </w:pPr>
      <w:r>
        <w:t>What is the type of the second parameter of the second constructor?</w:t>
      </w:r>
    </w:p>
    <w:p w:rsidR="00CE482B" w:rsidRDefault="00CE482B" w:rsidP="00CE482B">
      <w:pPr>
        <w:ind w:left="360"/>
      </w:pPr>
    </w:p>
    <w:p w:rsidR="00CE482B" w:rsidRDefault="00CE482B" w:rsidP="00FD6B40">
      <w:pPr>
        <w:numPr>
          <w:ilvl w:val="0"/>
          <w:numId w:val="7"/>
        </w:numPr>
      </w:pPr>
      <w:r>
        <w:t xml:space="preserve">Does the method </w:t>
      </w:r>
      <w:r>
        <w:rPr>
          <w:rFonts w:ascii="Courier New" w:hAnsi="Courier New" w:cs="Courier New"/>
        </w:rPr>
        <w:t>addScore()</w:t>
      </w:r>
      <w:r>
        <w:t xml:space="preserve"> return a value?</w:t>
      </w:r>
    </w:p>
    <w:p w:rsidR="00CE482B" w:rsidRDefault="00CE482B" w:rsidP="00CE482B">
      <w:pPr>
        <w:ind w:left="360"/>
      </w:pPr>
    </w:p>
    <w:p w:rsidR="00CE482B" w:rsidRDefault="00CE482B" w:rsidP="00FD6B40">
      <w:pPr>
        <w:numPr>
          <w:ilvl w:val="0"/>
          <w:numId w:val="7"/>
        </w:numPr>
      </w:pPr>
      <w:r>
        <w:t xml:space="preserve">What is the return type of the </w:t>
      </w:r>
      <w:r>
        <w:rPr>
          <w:rFonts w:ascii="Courier New" w:hAnsi="Courier New" w:cs="Courier New"/>
        </w:rPr>
        <w:t>average()</w:t>
      </w:r>
      <w:r>
        <w:t xml:space="preserve"> method?</w:t>
      </w:r>
    </w:p>
    <w:p w:rsidR="00CE482B" w:rsidRDefault="00CE482B" w:rsidP="00DF5B80">
      <w:bookmarkStart w:id="0" w:name="_GoBack"/>
      <w:bookmarkEnd w:id="0"/>
    </w:p>
    <w:p w:rsidR="00CE482B" w:rsidRDefault="00CE482B" w:rsidP="00FD6B40">
      <w:pPr>
        <w:numPr>
          <w:ilvl w:val="0"/>
          <w:numId w:val="7"/>
        </w:numPr>
      </w:pPr>
      <w:r>
        <w:t xml:space="preserve">What is the signature of the </w:t>
      </w:r>
      <w:r>
        <w:rPr>
          <w:rFonts w:ascii="Courier New" w:hAnsi="Courier New" w:cs="Courier New"/>
        </w:rPr>
        <w:t>addScore()</w:t>
      </w:r>
      <w:r>
        <w:t xml:space="preserve"> method?</w:t>
      </w:r>
    </w:p>
    <w:p w:rsidR="00CE482B" w:rsidRDefault="00CE482B" w:rsidP="00CE482B">
      <w:pPr>
        <w:ind w:left="360"/>
      </w:pPr>
    </w:p>
    <w:p w:rsidR="00CE482B" w:rsidRDefault="00CE482B" w:rsidP="00FD6B40">
      <w:pPr>
        <w:numPr>
          <w:ilvl w:val="0"/>
          <w:numId w:val="7"/>
        </w:numPr>
      </w:pPr>
      <w:r>
        <w:t>Find the output if we execute the code below:</w:t>
      </w:r>
    </w:p>
    <w:p w:rsidR="00CE482B" w:rsidRDefault="00CE482B" w:rsidP="00CE482B">
      <w:pPr>
        <w:ind w:left="360"/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s1 = new Student( "Ann"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s2 = new Student( "Bill", 176, 200 );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s1.getName() );</w:t>
      </w:r>
    </w:p>
    <w:p w:rsidR="00CE482B" w:rsidRDefault="00CE482B" w:rsidP="00CE482B">
      <w:pPr>
        <w:ind w:left="1080"/>
      </w:pPr>
      <w:r>
        <w:rPr>
          <w:rFonts w:ascii="Courier New" w:hAnsi="Courier New" w:cs="Courier New"/>
        </w:rPr>
        <w:t>System.out.println( s2.average() );</w:t>
      </w:r>
    </w:p>
    <w:p w:rsidR="00CE482B" w:rsidRDefault="00CE482B" w:rsidP="00CE482B">
      <w:pPr>
        <w:ind w:left="360"/>
      </w:pPr>
    </w:p>
    <w:p w:rsidR="00CE482B" w:rsidRDefault="00CE482B" w:rsidP="00CE482B">
      <w:pPr>
        <w:numPr>
          <w:ilvl w:val="0"/>
          <w:numId w:val="7"/>
        </w:numPr>
      </w:pPr>
      <w:r>
        <w:t>Find the output if we execute the code below:</w:t>
      </w:r>
    </w:p>
    <w:p w:rsidR="00CE482B" w:rsidRDefault="00CE482B" w:rsidP="00CE482B">
      <w:pPr>
        <w:ind w:left="360"/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s = new Student( "Heather"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s.addScore( 87, 100 );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s.addScore( 19, 20 );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s.addScore( 60, 75 );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s.getName()</w:t>
      </w:r>
    </w:p>
    <w:p w:rsidR="00CE482B" w:rsidRDefault="00CE482B" w:rsidP="00CE482B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+ " has an average of "</w:t>
      </w:r>
    </w:p>
    <w:p w:rsidR="00CE482B" w:rsidRDefault="00CE482B" w:rsidP="00CE482B">
      <w:pPr>
        <w:ind w:left="1080"/>
      </w:pPr>
      <w:r>
        <w:rPr>
          <w:rFonts w:ascii="Courier New" w:hAnsi="Courier New" w:cs="Courier New"/>
        </w:rPr>
        <w:t xml:space="preserve">                    + s.average() );</w:t>
      </w:r>
    </w:p>
    <w:p w:rsidR="00CE482B" w:rsidRDefault="00CE482B" w:rsidP="00CE482B">
      <w:pPr>
        <w:pStyle w:val="BodyTextIndent2"/>
        <w:ind w:left="720"/>
      </w:pPr>
    </w:p>
    <w:sectPr w:rsidR="00CE482B" w:rsidSect="00534543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F9" w:rsidRDefault="00061CF9">
      <w:r>
        <w:separator/>
      </w:r>
    </w:p>
  </w:endnote>
  <w:endnote w:type="continuationSeparator" w:id="0">
    <w:p w:rsidR="00061CF9" w:rsidRDefault="0006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F9" w:rsidRDefault="00061CF9">
      <w:r>
        <w:separator/>
      </w:r>
    </w:p>
  </w:footnote>
  <w:footnote w:type="continuationSeparator" w:id="0">
    <w:p w:rsidR="00061CF9" w:rsidRDefault="00061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43" w:rsidRPr="00534543" w:rsidRDefault="00534543">
    <w:pPr>
      <w:pStyle w:val="Header"/>
      <w:rPr>
        <w:rFonts w:ascii="Arial" w:hAnsi="Arial" w:cs="Arial"/>
        <w:sz w:val="20"/>
        <w:szCs w:val="20"/>
      </w:rPr>
    </w:pPr>
    <w:r w:rsidRPr="00534543">
      <w:rPr>
        <w:rFonts w:ascii="Arial" w:hAnsi="Arial" w:cs="Arial"/>
        <w:sz w:val="20"/>
        <w:szCs w:val="20"/>
      </w:rPr>
      <w:t>Classes 01</w:t>
    </w:r>
    <w:r w:rsidRPr="00534543">
      <w:rPr>
        <w:rFonts w:ascii="Arial" w:hAnsi="Arial" w:cs="Arial"/>
        <w:sz w:val="20"/>
        <w:szCs w:val="20"/>
      </w:rPr>
      <w:tab/>
    </w:r>
    <w:r w:rsidRPr="00534543">
      <w:rPr>
        <w:rFonts w:ascii="Arial" w:hAnsi="Arial" w:cs="Arial"/>
        <w:sz w:val="20"/>
        <w:szCs w:val="20"/>
      </w:rPr>
      <w:tab/>
      <w:t xml:space="preserve">Page </w:t>
    </w:r>
    <w:r w:rsidRPr="00534543">
      <w:rPr>
        <w:rStyle w:val="PageNumber"/>
        <w:rFonts w:ascii="Arial" w:hAnsi="Arial" w:cs="Arial"/>
        <w:sz w:val="20"/>
        <w:szCs w:val="20"/>
      </w:rPr>
      <w:fldChar w:fldCharType="begin"/>
    </w:r>
    <w:r w:rsidRPr="00534543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34543">
      <w:rPr>
        <w:rStyle w:val="PageNumber"/>
        <w:rFonts w:ascii="Arial" w:hAnsi="Arial" w:cs="Arial"/>
        <w:sz w:val="20"/>
        <w:szCs w:val="20"/>
      </w:rPr>
      <w:fldChar w:fldCharType="separate"/>
    </w:r>
    <w:r w:rsidR="00DF5B80">
      <w:rPr>
        <w:rStyle w:val="PageNumber"/>
        <w:rFonts w:ascii="Arial" w:hAnsi="Arial" w:cs="Arial"/>
        <w:noProof/>
        <w:sz w:val="20"/>
        <w:szCs w:val="20"/>
      </w:rPr>
      <w:t>2</w:t>
    </w:r>
    <w:r w:rsidRPr="00534543">
      <w:rPr>
        <w:rStyle w:val="PageNumber"/>
        <w:rFonts w:ascii="Arial" w:hAnsi="Arial" w:cs="Arial"/>
        <w:sz w:val="20"/>
        <w:szCs w:val="20"/>
      </w:rPr>
      <w:fldChar w:fldCharType="end"/>
    </w:r>
    <w:r w:rsidRPr="00534543">
      <w:rPr>
        <w:rStyle w:val="PageNumber"/>
        <w:rFonts w:ascii="Arial" w:hAnsi="Arial" w:cs="Arial"/>
        <w:sz w:val="20"/>
        <w:szCs w:val="20"/>
      </w:rPr>
      <w:t xml:space="preserve"> of </w:t>
    </w:r>
    <w:r w:rsidRPr="00534543">
      <w:rPr>
        <w:rStyle w:val="PageNumber"/>
        <w:rFonts w:ascii="Arial" w:hAnsi="Arial" w:cs="Arial"/>
        <w:sz w:val="20"/>
        <w:szCs w:val="20"/>
      </w:rPr>
      <w:fldChar w:fldCharType="begin"/>
    </w:r>
    <w:r w:rsidRPr="00534543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534543">
      <w:rPr>
        <w:rStyle w:val="PageNumber"/>
        <w:rFonts w:ascii="Arial" w:hAnsi="Arial" w:cs="Arial"/>
        <w:sz w:val="20"/>
        <w:szCs w:val="20"/>
      </w:rPr>
      <w:fldChar w:fldCharType="separate"/>
    </w:r>
    <w:r w:rsidR="00DF5B80">
      <w:rPr>
        <w:rStyle w:val="PageNumber"/>
        <w:rFonts w:ascii="Arial" w:hAnsi="Arial" w:cs="Arial"/>
        <w:noProof/>
        <w:sz w:val="20"/>
        <w:szCs w:val="20"/>
      </w:rPr>
      <w:t>2</w:t>
    </w:r>
    <w:r w:rsidRPr="00534543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DC47D75"/>
    <w:multiLevelType w:val="hybridMultilevel"/>
    <w:tmpl w:val="47748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">
    <w:nsid w:val="4E2931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27BE"/>
    <w:rsid w:val="00061CF9"/>
    <w:rsid w:val="000812BE"/>
    <w:rsid w:val="000A27BE"/>
    <w:rsid w:val="00186D17"/>
    <w:rsid w:val="00534543"/>
    <w:rsid w:val="005A4949"/>
    <w:rsid w:val="007E7CB3"/>
    <w:rsid w:val="00C55380"/>
    <w:rsid w:val="00C87F3B"/>
    <w:rsid w:val="00CE482B"/>
    <w:rsid w:val="00DF5B80"/>
    <w:rsid w:val="00F867F6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548AA7-C019-42E6-98E8-99388B57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F86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345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5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Nimmaturi,Anusha</cp:lastModifiedBy>
  <cp:revision>3</cp:revision>
  <cp:lastPrinted>2006-01-08T15:41:00Z</cp:lastPrinted>
  <dcterms:created xsi:type="dcterms:W3CDTF">2009-08-22T15:26:00Z</dcterms:created>
  <dcterms:modified xsi:type="dcterms:W3CDTF">2016-01-19T05:17:00Z</dcterms:modified>
</cp:coreProperties>
</file>