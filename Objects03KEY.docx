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66" w:rsidRDefault="00840566" w:rsidP="0084056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</w:p>
    <w:p w:rsidR="00840566" w:rsidRDefault="00840566" w:rsidP="000751FA">
      <w:pPr>
        <w:tabs>
          <w:tab w:val="left" w:pos="187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Objects 03</w:t>
      </w:r>
      <w:r w:rsidR="000751FA">
        <w:rPr>
          <w:rFonts w:ascii="Arial" w:hAnsi="Arial" w:cs="Arial"/>
          <w:b/>
        </w:rPr>
        <w:t xml:space="preserve"> KEY</w:t>
      </w:r>
    </w:p>
    <w:p w:rsidR="00A221AF" w:rsidRDefault="00A221AF"/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sz w:val="20"/>
        </w:rPr>
        <w:t>1.</w:t>
      </w:r>
      <w:r>
        <w:rPr>
          <w:sz w:val="20"/>
        </w:rPr>
        <w:tab/>
        <w:t>(a)</w:t>
      </w:r>
      <w:r>
        <w:rPr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date.substring( 0, 2 )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sz w:val="20"/>
        </w:rPr>
        <w:tab/>
        <w:t>(b)</w:t>
      </w:r>
      <w:r>
        <w:rPr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date.substring( 3, 5 )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sz w:val="20"/>
        </w:rPr>
        <w:tab/>
        <w:t>(c)</w:t>
      </w:r>
      <w:r>
        <w:rPr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date.substring( 6 )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</w:p>
    <w:p w:rsidR="00A221AF" w:rsidRDefault="00A221AF">
      <w:pPr>
        <w:pStyle w:val="BodyTextIndent2"/>
        <w:ind w:left="720"/>
        <w:rPr>
          <w:sz w:val="20"/>
        </w:rPr>
      </w:pPr>
      <w:r>
        <w:rPr>
          <w:sz w:val="20"/>
        </w:rPr>
        <w:t>2.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System.out.println( wizard.substring( 0, wizard.indexOf(" ") ) );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System.out.println( wizard.substring( wizard.indexOf( " " ) + 1 ) );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System.out.println( wizard.substring( wizard.indexOf( " " ) + 1 )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 xml:space="preserve">                    + ", "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 xml:space="preserve">                    + wizard.substring( 0, wizard.indexOf(" ") ) );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>System.out.println( wizard.substring( 0, 1 )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</w:t>
      </w:r>
      <w:r>
        <w:rPr>
          <w:rFonts w:ascii="Courier New" w:hAnsi="Courier New" w:cs="Courier New"/>
          <w:b/>
          <w:bCs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ab/>
        <w:t xml:space="preserve">              + "."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ab/>
        <w:t xml:space="preserve">                    + wizard.substring( wizard.indexOf( " " ) + 1,</w:t>
      </w:r>
    </w:p>
    <w:p w:rsidR="00A221AF" w:rsidRDefault="00A221AF">
      <w:pPr>
        <w:pStyle w:val="BodyTextIndent2"/>
        <w:ind w:left="720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                                  wizard.indexOf( " " ) + 2 )</w:t>
      </w:r>
    </w:p>
    <w:p w:rsidR="00A221AF" w:rsidRDefault="00A221AF">
      <w:pPr>
        <w:pStyle w:val="BodyTextIndent2"/>
        <w:ind w:left="720"/>
      </w:pPr>
      <w:r>
        <w:rPr>
          <w:rFonts w:ascii="Courier New" w:hAnsi="Courier New" w:cs="Courier New"/>
          <w:b/>
          <w:bCs/>
          <w:sz w:val="20"/>
        </w:rPr>
        <w:tab/>
        <w:t xml:space="preserve">                    + "." );</w:t>
      </w:r>
      <w:r>
        <w:tab/>
      </w:r>
    </w:p>
    <w:p w:rsidR="00A221AF" w:rsidRDefault="00A221AF">
      <w:pPr>
        <w:pStyle w:val="BodyTextIndent2"/>
        <w:ind w:left="720"/>
      </w:pPr>
    </w:p>
    <w:sectPr w:rsidR="00A2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5EE0"/>
    <w:multiLevelType w:val="hybridMultilevel"/>
    <w:tmpl w:val="0C9054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">
    <w:nsid w:val="55A90482"/>
    <w:multiLevelType w:val="hybridMultilevel"/>
    <w:tmpl w:val="3DF40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78669E"/>
    <w:multiLevelType w:val="hybridMultilevel"/>
    <w:tmpl w:val="27ECEF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EA26233"/>
    <w:multiLevelType w:val="hybridMultilevel"/>
    <w:tmpl w:val="06621C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FDA22B7"/>
    <w:multiLevelType w:val="hybridMultilevel"/>
    <w:tmpl w:val="016E34D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3F01"/>
  <w:defaultTabStop w:val="720"/>
  <w:noPunctuationKerning/>
  <w:characterSpacingControl w:val="doNotCompress"/>
  <w:compat/>
  <w:rsids>
    <w:rsidRoot w:val="006D1ED7"/>
    <w:rsid w:val="000751FA"/>
    <w:rsid w:val="003E7391"/>
    <w:rsid w:val="006D1ED7"/>
    <w:rsid w:val="00840566"/>
    <w:rsid w:val="00A2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1440" w:hanging="720"/>
    </w:pPr>
  </w:style>
  <w:style w:type="paragraph" w:styleId="BodyTextIndent3">
    <w:name w:val="Body Text Indent 3"/>
    <w:basedOn w:val="Normal"/>
    <w:pPr>
      <w:tabs>
        <w:tab w:val="left" w:pos="720"/>
      </w:tabs>
      <w:ind w:left="1440" w:hanging="1440"/>
    </w:pPr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ry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01</vt:lpstr>
    </vt:vector>
  </TitlesOfParts>
  <Company>Hogwarts School for Witchcraft and Wizardry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dc:subject/>
  <dc:creator>Gary McDonald</dc:creator>
  <cp:keywords/>
  <dc:description/>
  <cp:lastModifiedBy> </cp:lastModifiedBy>
  <cp:revision>2</cp:revision>
  <cp:lastPrinted>2004-02-14T23:34:00Z</cp:lastPrinted>
  <dcterms:created xsi:type="dcterms:W3CDTF">2009-08-21T23:14:00Z</dcterms:created>
  <dcterms:modified xsi:type="dcterms:W3CDTF">2009-08-21T23:14:00Z</dcterms:modified>
</cp:coreProperties>
</file>